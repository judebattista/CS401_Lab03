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EB57C0"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752303" w:rsidRPr="00BC086E" w:rsidRDefault="00752303">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752303" w:rsidRPr="00BC086E" w:rsidRDefault="00752303">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052009"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829"/>
        <w:gridCol w:w="885"/>
        <w:gridCol w:w="901"/>
        <w:gridCol w:w="1087"/>
        <w:gridCol w:w="1024"/>
        <w:gridCol w:w="1086"/>
        <w:gridCol w:w="1261"/>
        <w:gridCol w:w="1261"/>
        <w:gridCol w:w="1261"/>
        <w:gridCol w:w="847"/>
        <w:gridCol w:w="1335"/>
        <w:gridCol w:w="1278"/>
        <w:gridCol w:w="1335"/>
      </w:tblGrid>
      <w:tr w:rsidR="007F5F65"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30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50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70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90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110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Pr="004F5AEF" w:rsidRDefault="00D06D91" w:rsidP="00A03A7A">
            <w:pPr>
              <w:pStyle w:val="Body"/>
              <w:spacing w:after="0"/>
              <w:rPr>
                <w:rFonts w:ascii="Calibri" w:hAnsi="Calibri"/>
                <w:b/>
                <w:sz w:val="20"/>
              </w:rPr>
            </w:pPr>
            <w:r>
              <w:rPr>
                <w:rFonts w:ascii="Calibri" w:hAnsi="Calibri"/>
                <w:b/>
                <w:sz w:val="20"/>
              </w:rPr>
              <w:t>130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00a42820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150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10a70008</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170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w:t>
            </w:r>
            <w:r w:rsidR="00936184">
              <w:rPr>
                <w:rFonts w:ascii="Calibri" w:hAnsi="Calibri"/>
                <w:b/>
                <w:sz w:val="20"/>
              </w:rPr>
              <w:t>c</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0064302a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190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10c00001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210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lastRenderedPageBreak/>
              <w:t>230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0000002C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00c53820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00000001</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0000000b</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0000000c</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0000000b</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250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00000030</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00e23822</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00000007</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270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00000034</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0800000f</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UUUUUUUU</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UUUUUUUU</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1307"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290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ac470047</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00000005</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00000071</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00000076</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0000000c</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Default="00CA45E9"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Pr="00CA45E9" w:rsidRDefault="00C40330"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Default="007263EC" w:rsidP="00C40330">
      <w:pPr>
        <w:pStyle w:val="Body"/>
        <w:spacing w:after="0"/>
        <w:rPr>
          <w:rFonts w:ascii="Calibri" w:hAnsi="Calibri"/>
          <w:b/>
          <w:color w:val="FF0000"/>
          <w:sz w:val="22"/>
        </w:rPr>
      </w:pPr>
      <w:r>
        <w:rPr>
          <w:rFonts w:ascii="Calibri" w:hAnsi="Calibri"/>
          <w:b/>
          <w:color w:val="FF0000"/>
          <w:sz w:val="22"/>
        </w:rPr>
        <w:pict>
          <v:shape id="_x0000_i1026" type="#_x0000_t75" style="width:503.45pt;height:203.65pt">
            <v:imagedata r:id="rId18" o:title="sim000to060ns"/>
          </v:shape>
        </w:pict>
      </w:r>
    </w:p>
    <w:p w:rsidR="00C40330" w:rsidRDefault="00C40330" w:rsidP="00C40330">
      <w:pPr>
        <w:pStyle w:val="Body"/>
        <w:spacing w:after="0"/>
        <w:rPr>
          <w:rFonts w:ascii="Calibri" w:hAnsi="Calibri"/>
          <w:b/>
          <w:color w:val="FF0000"/>
          <w:sz w:val="22"/>
        </w:rPr>
      </w:pPr>
    </w:p>
    <w:p w:rsidR="00C40330" w:rsidRPr="00CA45E9" w:rsidRDefault="00C40330" w:rsidP="00C40330">
      <w:pPr>
        <w:pStyle w:val="Body"/>
        <w:spacing w:after="0"/>
        <w:rPr>
          <w:rFonts w:ascii="Calibri" w:hAnsi="Calibri"/>
          <w:b/>
          <w:color w:val="FF0000"/>
          <w:sz w:val="22"/>
        </w:rPr>
      </w:pPr>
    </w:p>
    <w:p w:rsidR="00716D94" w:rsidRPr="00C40330" w:rsidRDefault="00CA45E9" w:rsidP="00C40330">
      <w:pPr>
        <w:pStyle w:val="Body"/>
        <w:numPr>
          <w:ilvl w:val="0"/>
          <w:numId w:val="20"/>
        </w:numPr>
        <w:spacing w:after="0"/>
        <w:ind w:left="1080"/>
        <w:rPr>
          <w:rFonts w:ascii="Calibri" w:hAnsi="Calibri"/>
          <w:b/>
          <w:color w:val="FF0000"/>
          <w:sz w:val="22"/>
        </w:rPr>
      </w:pPr>
      <w:r w:rsidRPr="00C40330">
        <w:rPr>
          <w:rFonts w:ascii="Calibri" w:hAnsi="Calibri"/>
          <w:b/>
          <w:color w:val="FF0000"/>
          <w:sz w:val="22"/>
        </w:rPr>
        <w:t xml:space="preserve">Screen snip and insert a waveform trace from  </w:t>
      </w:r>
      <w:r w:rsidR="00716D94" w:rsidRPr="00C40330">
        <w:rPr>
          <w:rFonts w:ascii="Calibri" w:hAnsi="Calibri"/>
          <w:b/>
          <w:color w:val="FF0000"/>
          <w:sz w:val="22"/>
        </w:rPr>
        <w:t>60 ns to 130 ns</w:t>
      </w:r>
      <w:r w:rsidRPr="00C40330">
        <w:rPr>
          <w:rFonts w:ascii="Calibri" w:hAnsi="Calibri"/>
          <w:b/>
          <w:color w:val="FF0000"/>
          <w:sz w:val="22"/>
        </w:rPr>
        <w:t xml:space="preserve"> here:</w:t>
      </w:r>
    </w:p>
    <w:p w:rsidR="00CA45E9" w:rsidRDefault="00C40330" w:rsidP="00CA45E9">
      <w:pPr>
        <w:pStyle w:val="Body"/>
        <w:spacing w:after="0"/>
        <w:ind w:left="360"/>
        <w:rPr>
          <w:rFonts w:ascii="Calibri" w:hAnsi="Calibri"/>
          <w:b/>
          <w:color w:val="FF0000"/>
          <w:sz w:val="22"/>
        </w:rPr>
      </w:pPr>
      <w:r>
        <w:rPr>
          <w:rFonts w:ascii="Calibri" w:hAnsi="Calibri"/>
          <w:b/>
          <w:color w:val="FF0000"/>
          <w:sz w:val="22"/>
        </w:rPr>
        <w:br/>
      </w:r>
      <w:r w:rsidR="007263EC">
        <w:rPr>
          <w:rFonts w:ascii="Calibri" w:hAnsi="Calibri"/>
          <w:b/>
          <w:color w:val="FF0000"/>
          <w:sz w:val="22"/>
        </w:rPr>
        <w:pict>
          <v:shape id="_x0000_i1027" type="#_x0000_t75" style="width:503.45pt;height:178.4pt">
            <v:imagedata r:id="rId19" o:title="sim060to120ns"/>
          </v:shape>
        </w:pict>
      </w: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Pr="00CA45E9" w:rsidRDefault="00C40330" w:rsidP="00CA45E9">
      <w:pPr>
        <w:pStyle w:val="Body"/>
        <w:spacing w:after="0"/>
        <w:ind w:left="360"/>
        <w:rPr>
          <w:rFonts w:ascii="Calibri" w:hAnsi="Calibri"/>
          <w:b/>
          <w:color w:val="FF0000"/>
          <w:sz w:val="22"/>
        </w:rPr>
      </w:pPr>
    </w:p>
    <w:p w:rsidR="008F3E2B" w:rsidRPr="00C40330" w:rsidRDefault="00CA45E9" w:rsidP="00C40330">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DB7568" w:rsidRDefault="00DB7568" w:rsidP="008F3E2B">
      <w:pPr>
        <w:pStyle w:val="Body"/>
        <w:spacing w:after="0"/>
        <w:ind w:left="720"/>
        <w:rPr>
          <w:rFonts w:ascii="Calibri" w:hAnsi="Calibri"/>
          <w:sz w:val="22"/>
        </w:rPr>
      </w:pPr>
    </w:p>
    <w:p w:rsidR="00DB7568" w:rsidRDefault="007263EC" w:rsidP="00DB7568">
      <w:pPr>
        <w:pStyle w:val="Body"/>
        <w:spacing w:after="0"/>
        <w:rPr>
          <w:rFonts w:ascii="Calibri" w:hAnsi="Calibri"/>
          <w:sz w:val="22"/>
        </w:rPr>
        <w:sectPr w:rsidR="00DB7568" w:rsidSect="00CA45E9">
          <w:footerReference w:type="default" r:id="rId20"/>
          <w:pgSz w:w="12240" w:h="15840" w:code="1"/>
          <w:pgMar w:top="1440" w:right="1080" w:bottom="1440" w:left="1080" w:header="720" w:footer="720" w:gutter="0"/>
          <w:cols w:space="720"/>
          <w:docGrid w:linePitch="272"/>
        </w:sectPr>
      </w:pPr>
      <w:r>
        <w:rPr>
          <w:rFonts w:ascii="Calibri" w:hAnsi="Calibri"/>
          <w:sz w:val="22"/>
        </w:rPr>
        <w:pict>
          <v:shape id="_x0000_i1028" type="#_x0000_t75" style="width:7in;height:192.35pt">
            <v:imagedata r:id="rId21" o:title="sim120to170ns"/>
          </v:shape>
        </w:pict>
      </w: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900D3C" w:rsidRPr="000E5C07" w:rsidRDefault="00900D3C" w:rsidP="000E5C07">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tbl>
      <w:tblPr>
        <w:tblStyle w:val="TableGrid"/>
        <w:tblW w:w="0" w:type="auto"/>
        <w:jc w:val="center"/>
        <w:tblLook w:val="04A0" w:firstRow="1" w:lastRow="0" w:firstColumn="1" w:lastColumn="0" w:noHBand="0" w:noVBand="1"/>
      </w:tblPr>
      <w:tblGrid>
        <w:gridCol w:w="1011"/>
        <w:gridCol w:w="1042"/>
        <w:gridCol w:w="1049"/>
        <w:gridCol w:w="1032"/>
        <w:gridCol w:w="1095"/>
        <w:gridCol w:w="1054"/>
        <w:gridCol w:w="1043"/>
        <w:gridCol w:w="1041"/>
        <w:gridCol w:w="1096"/>
        <w:gridCol w:w="1030"/>
        <w:gridCol w:w="1329"/>
        <w:gridCol w:w="1307"/>
        <w:gridCol w:w="1261"/>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30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20020005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50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20070003</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70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00000008</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2003000c</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90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00e22025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110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00000010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00642824</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00000014</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00a42820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00000004</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10a70008</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00000008</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9C6A52" w:rsidRDefault="009C6A52" w:rsidP="00D62A5B">
            <w:pPr>
              <w:pStyle w:val="Body"/>
              <w:spacing w:after="0"/>
              <w:rPr>
                <w:rFonts w:ascii="Calibri" w:hAnsi="Calibri"/>
                <w:b/>
                <w:sz w:val="20"/>
                <w:highlight w:val="yellow"/>
              </w:rPr>
            </w:pPr>
            <w:r w:rsidRPr="009C6A52">
              <w:rPr>
                <w:rFonts w:ascii="Calibri" w:hAnsi="Calibri"/>
                <w:b/>
                <w:sz w:val="20"/>
                <w:highlight w:val="yellow"/>
              </w:rPr>
              <w:t>00000003</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w:t>
            </w:r>
            <w:r w:rsidR="009C6A52">
              <w:rPr>
                <w:rFonts w:ascii="Calibri" w:hAnsi="Calibri"/>
                <w:b/>
                <w:sz w:val="20"/>
              </w:rPr>
              <w:t>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0064302a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10c00001</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210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00c53820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00e23822</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00000034</w:t>
            </w:r>
          </w:p>
        </w:tc>
        <w:tc>
          <w:tcPr>
            <w:tcW w:w="109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0800000f</w:t>
            </w:r>
          </w:p>
        </w:tc>
        <w:tc>
          <w:tcPr>
            <w:tcW w:w="1043" w:type="dxa"/>
            <w:vAlign w:val="center"/>
          </w:tcPr>
          <w:p w:rsidR="00D62A5B" w:rsidRPr="004F5AEF" w:rsidRDefault="00F07F8F" w:rsidP="00D62A5B">
            <w:pPr>
              <w:pStyle w:val="Body"/>
              <w:spacing w:after="0"/>
              <w:rPr>
                <w:rFonts w:ascii="Calibri" w:hAnsi="Calibri"/>
                <w:b/>
                <w:sz w:val="20"/>
              </w:rPr>
            </w:pPr>
            <w:r w:rsidRPr="00122EF2">
              <w:rPr>
                <w:rFonts w:ascii="Calibri" w:hAnsi="Calibri"/>
                <w:b/>
                <w:sz w:val="20"/>
                <w:highlight w:val="yellow"/>
              </w:rPr>
              <w:t>00000000</w:t>
            </w:r>
          </w:p>
        </w:tc>
        <w:tc>
          <w:tcPr>
            <w:tcW w:w="1041" w:type="dxa"/>
            <w:vAlign w:val="center"/>
          </w:tcPr>
          <w:p w:rsidR="00D62A5B" w:rsidRPr="004F5AEF" w:rsidRDefault="00122EF2" w:rsidP="00D62A5B">
            <w:pPr>
              <w:pStyle w:val="Body"/>
              <w:spacing w:after="0"/>
              <w:rPr>
                <w:rFonts w:ascii="Calibri" w:hAnsi="Calibri"/>
                <w:b/>
                <w:sz w:val="20"/>
              </w:rPr>
            </w:pPr>
            <w:r w:rsidRPr="00AB0612">
              <w:rPr>
                <w:rFonts w:ascii="Calibri" w:hAnsi="Calibri"/>
                <w:b/>
                <w:sz w:val="20"/>
                <w:highlight w:val="yellow"/>
              </w:rPr>
              <w:t>0000000f</w:t>
            </w:r>
          </w:p>
        </w:tc>
        <w:tc>
          <w:tcPr>
            <w:tcW w:w="1099" w:type="dxa"/>
            <w:vAlign w:val="center"/>
          </w:tcPr>
          <w:p w:rsidR="00D62A5B" w:rsidRPr="004F5AEF" w:rsidRDefault="00A97EB8" w:rsidP="00D62A5B">
            <w:pPr>
              <w:pStyle w:val="Body"/>
              <w:spacing w:after="0"/>
              <w:rPr>
                <w:rFonts w:ascii="Calibri" w:hAnsi="Calibri"/>
                <w:b/>
                <w:sz w:val="20"/>
              </w:rPr>
            </w:pPr>
            <w:r w:rsidRPr="00AB0612">
              <w:rPr>
                <w:rFonts w:ascii="Calibri" w:hAnsi="Calibri"/>
                <w:b/>
                <w:sz w:val="20"/>
                <w:highlight w:val="yellow"/>
              </w:rPr>
              <w:t>00000000</w:t>
            </w:r>
          </w:p>
        </w:tc>
        <w:tc>
          <w:tcPr>
            <w:tcW w:w="1045" w:type="dxa"/>
            <w:vAlign w:val="center"/>
          </w:tcPr>
          <w:p w:rsidR="00D62A5B" w:rsidRPr="004F5AEF" w:rsidRDefault="00013F5C" w:rsidP="00D62A5B">
            <w:pPr>
              <w:pStyle w:val="Body"/>
              <w:spacing w:after="0"/>
              <w:rPr>
                <w:rFonts w:ascii="Calibri" w:hAnsi="Calibri"/>
                <w:b/>
                <w:sz w:val="20"/>
              </w:rPr>
            </w:pPr>
            <w:r w:rsidRPr="00E34546">
              <w:rPr>
                <w:rFonts w:ascii="Calibri" w:hAnsi="Calibri"/>
                <w:b/>
                <w:sz w:val="20"/>
                <w:highlight w:val="yellow"/>
              </w:rPr>
              <w:t>1</w:t>
            </w:r>
          </w:p>
        </w:tc>
        <w:tc>
          <w:tcPr>
            <w:tcW w:w="1329" w:type="dxa"/>
            <w:vAlign w:val="center"/>
          </w:tcPr>
          <w:p w:rsidR="00D62A5B" w:rsidRPr="004F5AEF" w:rsidRDefault="00AB0612" w:rsidP="00D62A5B">
            <w:pPr>
              <w:pStyle w:val="Body"/>
              <w:spacing w:after="0"/>
              <w:rPr>
                <w:rFonts w:ascii="Calibri" w:hAnsi="Calibri"/>
                <w:b/>
                <w:sz w:val="20"/>
              </w:rPr>
            </w:pPr>
            <w:r w:rsidRPr="00AB0612">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ac470047</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41" w:type="dxa"/>
            <w:vAlign w:val="center"/>
          </w:tcPr>
          <w:p w:rsidR="00D62A5B" w:rsidRPr="004F5AEF" w:rsidRDefault="003F330A" w:rsidP="00D62A5B">
            <w:pPr>
              <w:pStyle w:val="Body"/>
              <w:spacing w:after="0"/>
              <w:rPr>
                <w:rFonts w:ascii="Calibri" w:hAnsi="Calibri"/>
                <w:b/>
                <w:sz w:val="20"/>
              </w:rPr>
            </w:pPr>
            <w:r w:rsidRPr="003F330A">
              <w:rPr>
                <w:rFonts w:ascii="Calibri" w:hAnsi="Calibri"/>
                <w:b/>
                <w:sz w:val="20"/>
                <w:highlight w:val="yellow"/>
              </w:rPr>
              <w:t>0000047</w:t>
            </w:r>
          </w:p>
        </w:tc>
        <w:tc>
          <w:tcPr>
            <w:tcW w:w="1099" w:type="dxa"/>
            <w:vAlign w:val="center"/>
          </w:tcPr>
          <w:p w:rsidR="00D62A5B" w:rsidRPr="004F5AEF" w:rsidRDefault="00EE4531" w:rsidP="00D62A5B">
            <w:pPr>
              <w:pStyle w:val="Body"/>
              <w:spacing w:after="0"/>
              <w:rPr>
                <w:rFonts w:ascii="Calibri" w:hAnsi="Calibri"/>
                <w:b/>
                <w:sz w:val="20"/>
              </w:rPr>
            </w:pPr>
            <w:r w:rsidRPr="00EE4531">
              <w:rPr>
                <w:rFonts w:ascii="Calibri" w:hAnsi="Calibri"/>
                <w:b/>
                <w:sz w:val="20"/>
                <w:highlight w:val="yellow"/>
              </w:rPr>
              <w:t>0000004c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E8547E">
              <w:rPr>
                <w:rFonts w:ascii="Calibri" w:hAnsi="Calibri"/>
                <w:b/>
                <w:sz w:val="20"/>
                <w:highlight w:val="yellow"/>
              </w:rPr>
              <w:t>0000000</w:t>
            </w:r>
            <w:r w:rsidR="00EE4531" w:rsidRPr="00E8547E">
              <w:rPr>
                <w:rFonts w:ascii="Calibri" w:hAnsi="Calibri"/>
                <w:b/>
                <w:sz w:val="20"/>
                <w:highlight w:val="yellow"/>
              </w:rPr>
              <w:t>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234" w:type="dxa"/>
            <w:vAlign w:val="center"/>
          </w:tcPr>
          <w:p w:rsidR="00D62A5B" w:rsidRPr="004F5AEF" w:rsidRDefault="00D62A5B" w:rsidP="00D62A5B">
            <w:pPr>
              <w:pStyle w:val="Body"/>
              <w:spacing w:after="0"/>
              <w:rPr>
                <w:rFonts w:ascii="Calibri" w:hAnsi="Calibri"/>
                <w:b/>
                <w:sz w:val="20"/>
              </w:rPr>
            </w:pPr>
            <w:r>
              <w:rPr>
                <w:rFonts w:ascii="Calibri" w:hAnsi="Calibri"/>
                <w:b/>
                <w:sz w:val="20"/>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4A65C5" w:rsidRPr="00942A93" w:rsidRDefault="00FF6851" w:rsidP="00942A93">
      <w:pPr>
        <w:pStyle w:val="Heading2"/>
        <w:rPr>
          <w:i/>
          <w:iC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606D15" w:rsidP="00FA1538">
      <w:pPr>
        <w:pStyle w:val="Body"/>
        <w:spacing w:after="0"/>
        <w:ind w:left="720" w:firstLine="720"/>
        <w:rPr>
          <w:rFonts w:ascii="Calibri" w:hAnsi="Calibri"/>
          <w:sz w:val="22"/>
        </w:rPr>
      </w:pPr>
      <w:r>
        <w:rPr>
          <w:rFonts w:ascii="Calibri" w:hAnsi="Calibri"/>
          <w:sz w:val="22"/>
        </w:rPr>
        <w:t>20020005</w:t>
      </w:r>
    </w:p>
    <w:p w:rsidR="00DB6D80" w:rsidRDefault="00DB6D80" w:rsidP="00FA1538">
      <w:pPr>
        <w:pStyle w:val="Body"/>
        <w:spacing w:after="0"/>
        <w:ind w:left="720" w:firstLine="720"/>
        <w:rPr>
          <w:rFonts w:ascii="Calibri" w:hAnsi="Calibri"/>
          <w:sz w:val="22"/>
        </w:rPr>
      </w:pPr>
      <w:r>
        <w:rPr>
          <w:rFonts w:ascii="Calibri" w:hAnsi="Calibri"/>
          <w:sz w:val="22"/>
        </w:rPr>
        <w:t>20070003</w:t>
      </w:r>
    </w:p>
    <w:p w:rsidR="00DB6D80" w:rsidRDefault="00DB6D80" w:rsidP="00FA1538">
      <w:pPr>
        <w:pStyle w:val="Body"/>
        <w:spacing w:after="0"/>
        <w:ind w:left="720" w:firstLine="720"/>
        <w:rPr>
          <w:rFonts w:ascii="Calibri" w:hAnsi="Calibri"/>
          <w:sz w:val="22"/>
        </w:rPr>
      </w:pPr>
      <w:r>
        <w:rPr>
          <w:rFonts w:ascii="Calibri" w:hAnsi="Calibri"/>
          <w:sz w:val="22"/>
        </w:rPr>
        <w:t>2003000c</w:t>
      </w:r>
    </w:p>
    <w:p w:rsidR="00DB6D80" w:rsidRDefault="00DB6D80" w:rsidP="00FA1538">
      <w:pPr>
        <w:pStyle w:val="Body"/>
        <w:spacing w:after="0"/>
        <w:ind w:left="720" w:firstLine="720"/>
        <w:rPr>
          <w:rFonts w:ascii="Calibri" w:hAnsi="Calibri"/>
          <w:sz w:val="22"/>
        </w:rPr>
      </w:pPr>
      <w:r>
        <w:rPr>
          <w:rFonts w:ascii="Calibri" w:hAnsi="Calibri"/>
          <w:sz w:val="22"/>
        </w:rPr>
        <w:t>00e22025</w:t>
      </w:r>
    </w:p>
    <w:p w:rsidR="00DB6D80" w:rsidRDefault="00DB6D80" w:rsidP="00FA1538">
      <w:pPr>
        <w:pStyle w:val="Body"/>
        <w:spacing w:after="0"/>
        <w:ind w:left="720" w:firstLine="720"/>
        <w:rPr>
          <w:rFonts w:ascii="Calibri" w:hAnsi="Calibri"/>
          <w:sz w:val="22"/>
        </w:rPr>
      </w:pPr>
      <w:r>
        <w:rPr>
          <w:rFonts w:ascii="Calibri" w:hAnsi="Calibri"/>
          <w:sz w:val="22"/>
        </w:rPr>
        <w:t>00642824</w:t>
      </w:r>
    </w:p>
    <w:p w:rsidR="00FF6851" w:rsidRDefault="00DB6D80" w:rsidP="00FA1538">
      <w:pPr>
        <w:pStyle w:val="Body"/>
        <w:spacing w:after="0"/>
        <w:ind w:left="720" w:firstLine="720"/>
        <w:rPr>
          <w:rFonts w:ascii="Calibri" w:hAnsi="Calibri"/>
          <w:sz w:val="22"/>
        </w:rPr>
      </w:pPr>
      <w:r>
        <w:rPr>
          <w:rFonts w:ascii="Calibri" w:hAnsi="Calibri"/>
          <w:sz w:val="22"/>
        </w:rPr>
        <w:t>00a42820</w:t>
      </w:r>
    </w:p>
    <w:p w:rsidR="00DB6D80" w:rsidRDefault="00DB6D80" w:rsidP="00FA1538">
      <w:pPr>
        <w:pStyle w:val="Body"/>
        <w:spacing w:after="0"/>
        <w:ind w:left="720" w:firstLine="720"/>
        <w:rPr>
          <w:rFonts w:ascii="Calibri" w:hAnsi="Calibri"/>
          <w:sz w:val="22"/>
        </w:rPr>
      </w:pPr>
      <w:r>
        <w:rPr>
          <w:rFonts w:ascii="Calibri" w:hAnsi="Calibri"/>
          <w:sz w:val="22"/>
        </w:rPr>
        <w:t>10a70008</w:t>
      </w:r>
    </w:p>
    <w:p w:rsidR="00DB6D80" w:rsidRDefault="00DB6D80" w:rsidP="00FA1538">
      <w:pPr>
        <w:pStyle w:val="Body"/>
        <w:spacing w:after="0"/>
        <w:ind w:left="720" w:firstLine="720"/>
        <w:rPr>
          <w:rFonts w:ascii="Calibri" w:hAnsi="Calibri"/>
          <w:sz w:val="22"/>
        </w:rPr>
      </w:pPr>
      <w:r>
        <w:rPr>
          <w:rFonts w:ascii="Calibri" w:hAnsi="Calibri"/>
          <w:sz w:val="22"/>
        </w:rPr>
        <w:t>0064302a</w:t>
      </w:r>
    </w:p>
    <w:p w:rsidR="00752303" w:rsidRDefault="00917D5D" w:rsidP="00FA1538">
      <w:pPr>
        <w:pStyle w:val="Body"/>
        <w:spacing w:after="0"/>
        <w:ind w:left="720" w:firstLine="720"/>
        <w:rPr>
          <w:rFonts w:ascii="Calibri" w:hAnsi="Calibri"/>
          <w:sz w:val="22"/>
        </w:rPr>
      </w:pPr>
      <w:r>
        <w:rPr>
          <w:rFonts w:ascii="Calibri" w:hAnsi="Calibri"/>
          <w:sz w:val="22"/>
        </w:rPr>
        <w:t>10c00001</w:t>
      </w:r>
    </w:p>
    <w:p w:rsidR="00FF6851" w:rsidRDefault="008E6F5D" w:rsidP="00FA1538">
      <w:pPr>
        <w:pStyle w:val="Body"/>
        <w:spacing w:after="0"/>
        <w:ind w:left="720" w:firstLine="720"/>
        <w:rPr>
          <w:rFonts w:ascii="Calibri" w:hAnsi="Calibri"/>
          <w:sz w:val="22"/>
        </w:rPr>
      </w:pPr>
      <w:r>
        <w:rPr>
          <w:rFonts w:ascii="Calibri" w:hAnsi="Calibri"/>
          <w:sz w:val="22"/>
        </w:rPr>
        <w:t>00e2332a</w:t>
      </w:r>
    </w:p>
    <w:p w:rsidR="00917D5D" w:rsidRDefault="002C033D" w:rsidP="00FA1538">
      <w:pPr>
        <w:pStyle w:val="Body"/>
        <w:spacing w:after="0"/>
        <w:ind w:left="720" w:firstLine="720"/>
        <w:rPr>
          <w:rFonts w:ascii="Calibri" w:hAnsi="Calibri"/>
          <w:sz w:val="22"/>
        </w:rPr>
      </w:pPr>
      <w:r>
        <w:rPr>
          <w:rFonts w:ascii="Calibri" w:hAnsi="Calibri"/>
          <w:sz w:val="22"/>
        </w:rPr>
        <w:t>00c53820</w:t>
      </w:r>
    </w:p>
    <w:p w:rsidR="00B87092" w:rsidRDefault="00B87092" w:rsidP="00FA1538">
      <w:pPr>
        <w:pStyle w:val="Body"/>
        <w:spacing w:after="0"/>
        <w:ind w:left="720" w:firstLine="720"/>
        <w:rPr>
          <w:rFonts w:ascii="Calibri" w:hAnsi="Calibri"/>
          <w:sz w:val="22"/>
        </w:rPr>
      </w:pPr>
      <w:r>
        <w:rPr>
          <w:rFonts w:ascii="Calibri" w:hAnsi="Calibri"/>
          <w:sz w:val="22"/>
        </w:rPr>
        <w:t>00e23822</w:t>
      </w:r>
    </w:p>
    <w:p w:rsidR="008E6F5D" w:rsidRDefault="00FE39BF" w:rsidP="00FA1538">
      <w:pPr>
        <w:pStyle w:val="Body"/>
        <w:spacing w:after="0"/>
        <w:ind w:left="720" w:firstLine="720"/>
        <w:rPr>
          <w:rFonts w:ascii="Calibri" w:hAnsi="Calibri"/>
          <w:sz w:val="22"/>
        </w:rPr>
      </w:pPr>
      <w:r>
        <w:rPr>
          <w:rFonts w:ascii="Calibri" w:hAnsi="Calibri"/>
          <w:sz w:val="22"/>
        </w:rPr>
        <w:t>0800000f</w:t>
      </w:r>
    </w:p>
    <w:p w:rsidR="00E23EE4" w:rsidRDefault="00E23EE4" w:rsidP="00FA1538">
      <w:pPr>
        <w:pStyle w:val="Body"/>
        <w:spacing w:after="0"/>
        <w:ind w:left="720" w:firstLine="720"/>
        <w:rPr>
          <w:rFonts w:ascii="Calibri" w:hAnsi="Calibri"/>
          <w:sz w:val="22"/>
        </w:rPr>
      </w:pPr>
      <w:r>
        <w:rPr>
          <w:rFonts w:ascii="Calibri" w:hAnsi="Calibri"/>
          <w:sz w:val="22"/>
        </w:rPr>
        <w:t>ac470047</w:t>
      </w: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D36D0" w:rsidRDefault="003D36D0">
      <w:pPr>
        <w:pStyle w:val="Body"/>
        <w:spacing w:after="0"/>
        <w:rPr>
          <w:rFonts w:ascii="Calibri" w:hAnsi="Calibri"/>
          <w:sz w:val="22"/>
        </w:rPr>
      </w:pPr>
      <w:r>
        <w:rPr>
          <w:rFonts w:ascii="Calibri" w:hAnsi="Calibri"/>
          <w:sz w:val="22"/>
        </w:rPr>
        <w:tab/>
      </w:r>
      <w:r w:rsidR="00FA1538">
        <w:rPr>
          <w:rFonts w:ascii="Calibri" w:hAnsi="Calibri"/>
          <w:sz w:val="22"/>
        </w:rPr>
        <w:tab/>
      </w:r>
      <w:r>
        <w:rPr>
          <w:rFonts w:ascii="Calibri" w:hAnsi="Calibri"/>
          <w:sz w:val="22"/>
        </w:rPr>
        <w:t>They do</w:t>
      </w: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A1538" w:rsidP="00FF6851">
      <w:pPr>
        <w:pStyle w:val="Body"/>
        <w:tabs>
          <w:tab w:val="left" w:pos="720"/>
        </w:tabs>
        <w:spacing w:after="0"/>
        <w:ind w:left="720"/>
        <w:rPr>
          <w:rFonts w:ascii="Calibri" w:hAnsi="Calibri"/>
          <w:sz w:val="22"/>
        </w:rPr>
      </w:pPr>
      <w:r>
        <w:rPr>
          <w:rFonts w:ascii="Calibri" w:hAnsi="Calibri"/>
          <w:sz w:val="22"/>
        </w:rPr>
        <w:tab/>
        <w:t>The modified clock completed its</w:t>
      </w:r>
      <w:r w:rsidR="005D13A2">
        <w:rPr>
          <w:rFonts w:ascii="Calibri" w:hAnsi="Calibri"/>
          <w:sz w:val="22"/>
        </w:rPr>
        <w:t xml:space="preserve"> instruction set in about 19</w:t>
      </w:r>
      <w:r>
        <w:rPr>
          <w:rFonts w:ascii="Calibri" w:hAnsi="Calibri"/>
          <w:sz w:val="22"/>
        </w:rPr>
        <w:t xml:space="preserve"> seconds, while the original clock required about 39 seconds. Given the vagaries of human timing, this seems in line with roughly doubling the execution speed.</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3215D" w:rsidP="00FF6851">
      <w:pPr>
        <w:pStyle w:val="Body"/>
        <w:tabs>
          <w:tab w:val="left" w:pos="720"/>
        </w:tabs>
        <w:spacing w:after="0"/>
        <w:ind w:left="720"/>
        <w:rPr>
          <w:rFonts w:ascii="Calibri" w:hAnsi="Calibri"/>
          <w:sz w:val="22"/>
        </w:rPr>
      </w:pPr>
      <w:r>
        <w:rPr>
          <w:rFonts w:ascii="Calibri" w:hAnsi="Calibri"/>
          <w:sz w:val="22"/>
        </w:rPr>
        <w:tab/>
      </w:r>
      <w:r w:rsidR="00486F70" w:rsidRPr="00486F70">
        <w:rPr>
          <w:rFonts w:ascii="Calibri" w:hAnsi="Calibri"/>
          <w:sz w:val="22"/>
        </w:rPr>
        <w:t>clk &lt;= clk_div(27);</w:t>
      </w:r>
    </w:p>
    <w:p w:rsidR="00486F70" w:rsidRDefault="00E0121D" w:rsidP="00FF6851">
      <w:pPr>
        <w:pStyle w:val="Body"/>
        <w:tabs>
          <w:tab w:val="left" w:pos="720"/>
        </w:tabs>
        <w:spacing w:after="0"/>
        <w:ind w:left="720"/>
        <w:rPr>
          <w:rFonts w:ascii="Calibri" w:hAnsi="Calibri"/>
          <w:sz w:val="22"/>
        </w:rPr>
      </w:pPr>
      <w:r>
        <w:rPr>
          <w:rFonts w:ascii="Calibri" w:hAnsi="Calibri"/>
          <w:sz w:val="22"/>
        </w:rPr>
        <w:t>becomes:</w:t>
      </w:r>
    </w:p>
    <w:p w:rsidR="00A93EDF" w:rsidRPr="006B6822" w:rsidRDefault="00F3215D" w:rsidP="006B6822">
      <w:pPr>
        <w:pStyle w:val="Body"/>
        <w:tabs>
          <w:tab w:val="left" w:pos="720"/>
        </w:tabs>
        <w:spacing w:after="0"/>
        <w:ind w:left="720"/>
        <w:rPr>
          <w:rFonts w:ascii="Calibri" w:hAnsi="Calibri"/>
          <w:sz w:val="22"/>
        </w:rPr>
      </w:pPr>
      <w:r>
        <w:rPr>
          <w:rFonts w:ascii="Calibri" w:hAnsi="Calibri"/>
          <w:sz w:val="22"/>
        </w:rPr>
        <w:tab/>
      </w:r>
      <w:r w:rsidR="00486F70">
        <w:rPr>
          <w:rFonts w:ascii="Calibri" w:hAnsi="Calibri"/>
          <w:sz w:val="22"/>
        </w:rPr>
        <w:t>clk &lt;= clk_div(26</w:t>
      </w:r>
      <w:r w:rsidR="006B6822">
        <w:rPr>
          <w:rFonts w:ascii="Calibri" w:hAnsi="Calibri"/>
          <w:sz w:val="22"/>
        </w:rPr>
        <w:t>)</w:t>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25035">
              <w:rPr>
                <w:rFonts w:ascii="Calibri" w:hAnsi="Calibri"/>
                <w:color w:val="FF0000"/>
                <w:sz w:val="22"/>
              </w:rPr>
              <w:t xml:space="preserve"> 28 Feb 1100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F754AF">
              <w:rPr>
                <w:rFonts w:ascii="Calibri" w:hAnsi="Calibri"/>
                <w:color w:val="FF0000"/>
                <w:sz w:val="22"/>
              </w:rPr>
              <w:t xml:space="preserve"> </w:t>
            </w:r>
            <w:r w:rsidR="00C12D6B">
              <w:rPr>
                <w:rFonts w:ascii="Calibri" w:hAnsi="Calibri"/>
                <w:color w:val="FF0000"/>
                <w:sz w:val="22"/>
              </w:rPr>
              <w:t>1 March 0900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F754AF">
              <w:rPr>
                <w:rFonts w:ascii="Calibri" w:hAnsi="Calibri"/>
                <w:color w:val="FF0000"/>
                <w:sz w:val="22"/>
              </w:rPr>
              <w:t xml:space="preserve"> </w:t>
            </w:r>
            <w:r w:rsidR="00C12D6B">
              <w:rPr>
                <w:rFonts w:ascii="Calibri" w:hAnsi="Calibri"/>
                <w:color w:val="FF0000"/>
                <w:sz w:val="22"/>
              </w:rPr>
              <w:t>2 March 1400</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597476" w:rsidP="00597476">
      <w:pPr>
        <w:pStyle w:val="Body"/>
        <w:jc w:val="center"/>
        <w:rPr>
          <w:rFonts w:ascii="Calibri" w:hAnsi="Calibri"/>
          <w:sz w:val="22"/>
        </w:rPr>
      </w:pPr>
    </w:p>
    <w:p w:rsidR="00597476"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CC7EF2" w:rsidRPr="002D5F67" w:rsidRDefault="00386AE6" w:rsidP="00597476">
      <w:pPr>
        <w:pStyle w:val="Body"/>
        <w:jc w:val="center"/>
        <w:rPr>
          <w:rFonts w:ascii="Calibri" w:hAnsi="Calibri"/>
          <w:b/>
          <w:sz w:val="22"/>
        </w:rPr>
      </w:pPr>
      <w:bookmarkStart w:id="0" w:name="_GoBack"/>
      <w:r>
        <w:rPr>
          <w:rFonts w:ascii="Calibri" w:hAnsi="Calibri"/>
          <w:b/>
          <w:sz w:val="22"/>
        </w:rPr>
        <w:pict>
          <v:shape id="_x0000_i1035" type="#_x0000_t75" style="width:10in;height:358.95pt">
            <v:imagedata r:id="rId24" o:title="modifiedSchematic"/>
          </v:shape>
        </w:pict>
      </w:r>
      <w:bookmarkEnd w:id="0"/>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787E63">
          <w:pgSz w:w="15840" w:h="12240" w:orient="landscape" w:code="1"/>
          <w:pgMar w:top="720" w:right="720" w:bottom="720" w:left="720" w:header="720" w:footer="720" w:gutter="0"/>
          <w:cols w:space="720"/>
          <w:docGrid w:linePitch="272"/>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5F3DE0" w:rsidP="00597476">
            <w:pPr>
              <w:jc w:val="center"/>
              <w:rPr>
                <w:rFonts w:ascii="Courier New" w:hAnsi="Courier New" w:cs="Courier New"/>
              </w:rPr>
            </w:pPr>
            <w:r>
              <w:rPr>
                <w:rFonts w:ascii="Courier New" w:hAnsi="Courier New" w:cs="Courier New"/>
              </w:rPr>
              <w:t>x</w:t>
            </w:r>
            <w:r w:rsidR="00F02E2A"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277ADD" w:rsidP="00597476">
            <w:pPr>
              <w:jc w:val="center"/>
            </w:pPr>
            <w:r>
              <w:t>1</w:t>
            </w:r>
          </w:p>
        </w:tc>
        <w:tc>
          <w:tcPr>
            <w:tcW w:w="407" w:type="pct"/>
          </w:tcPr>
          <w:p w:rsidR="00F02E2A" w:rsidRPr="00F02E2A" w:rsidRDefault="00F131DF" w:rsidP="00597476">
            <w:pPr>
              <w:jc w:val="center"/>
            </w:pPr>
            <w:r>
              <w:t>0</w:t>
            </w:r>
          </w:p>
        </w:tc>
        <w:tc>
          <w:tcPr>
            <w:tcW w:w="378" w:type="pct"/>
          </w:tcPr>
          <w:p w:rsidR="00F02E2A" w:rsidRPr="00F02E2A" w:rsidRDefault="00F131DF" w:rsidP="00597476">
            <w:pPr>
              <w:jc w:val="center"/>
            </w:pPr>
            <w:r>
              <w:t>1</w:t>
            </w:r>
          </w:p>
        </w:tc>
        <w:tc>
          <w:tcPr>
            <w:tcW w:w="405" w:type="pct"/>
          </w:tcPr>
          <w:p w:rsidR="00F02E2A" w:rsidRPr="00F02E2A" w:rsidRDefault="00F131DF" w:rsidP="00597476">
            <w:pPr>
              <w:jc w:val="center"/>
            </w:pPr>
            <w:r>
              <w:t>0</w:t>
            </w:r>
          </w:p>
        </w:tc>
        <w:tc>
          <w:tcPr>
            <w:tcW w:w="572" w:type="pct"/>
          </w:tcPr>
          <w:p w:rsidR="00F02E2A" w:rsidRPr="00F02E2A" w:rsidRDefault="00F131DF" w:rsidP="00597476">
            <w:pPr>
              <w:jc w:val="center"/>
            </w:pPr>
            <w:r>
              <w:t>0</w:t>
            </w:r>
          </w:p>
        </w:tc>
        <w:tc>
          <w:tcPr>
            <w:tcW w:w="579" w:type="pct"/>
          </w:tcPr>
          <w:p w:rsidR="00F02E2A" w:rsidRPr="00F02E2A" w:rsidRDefault="00F131DF" w:rsidP="00597476">
            <w:pPr>
              <w:jc w:val="center"/>
            </w:pPr>
            <w:r>
              <w:t>0</w:t>
            </w:r>
          </w:p>
        </w:tc>
        <w:tc>
          <w:tcPr>
            <w:tcW w:w="489" w:type="pct"/>
          </w:tcPr>
          <w:p w:rsidR="00F02E2A" w:rsidRPr="00F02E2A" w:rsidRDefault="0028494C" w:rsidP="00597476">
            <w:pPr>
              <w:jc w:val="center"/>
            </w:pPr>
            <w:r>
              <w:t>11</w:t>
            </w:r>
          </w:p>
        </w:tc>
        <w:tc>
          <w:tcPr>
            <w:tcW w:w="335" w:type="pct"/>
          </w:tcPr>
          <w:p w:rsidR="00F02E2A" w:rsidRPr="00F02E2A" w:rsidRDefault="005635BC" w:rsidP="00597476">
            <w:pPr>
              <w:jc w:val="center"/>
            </w:pPr>
            <w: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E1A1C" w:rsidRPr="0095353E" w:rsidTr="008F1EE0">
        <w:tc>
          <w:tcPr>
            <w:tcW w:w="570" w:type="pct"/>
          </w:tcPr>
          <w:p w:rsidR="00FE1A1C" w:rsidRPr="00F02E2A" w:rsidRDefault="00FE1A1C" w:rsidP="00FE1A1C">
            <w:pPr>
              <w:jc w:val="center"/>
              <w:rPr>
                <w:rFonts w:ascii="Courier New" w:hAnsi="Courier New" w:cs="Courier New"/>
              </w:rPr>
            </w:pPr>
            <w:r w:rsidRPr="00F02E2A">
              <w:rPr>
                <w:rFonts w:ascii="Courier New" w:hAnsi="Courier New" w:cs="Courier New"/>
              </w:rPr>
              <w:t>bne</w:t>
            </w:r>
          </w:p>
        </w:tc>
        <w:tc>
          <w:tcPr>
            <w:tcW w:w="419" w:type="pct"/>
          </w:tcPr>
          <w:p w:rsidR="00FE1A1C" w:rsidRPr="00F02E2A" w:rsidRDefault="00FE1A1C" w:rsidP="00FE1A1C">
            <w:pPr>
              <w:jc w:val="center"/>
            </w:pPr>
            <w:r w:rsidRPr="00F02E2A">
              <w:rPr>
                <w:rFonts w:ascii="Calibri" w:hAnsi="Calibri"/>
              </w:rPr>
              <w:t>000101</w:t>
            </w:r>
          </w:p>
        </w:tc>
        <w:tc>
          <w:tcPr>
            <w:tcW w:w="113" w:type="pct"/>
          </w:tcPr>
          <w:p w:rsidR="00FE1A1C" w:rsidRPr="00F02E2A" w:rsidRDefault="00FE1A1C" w:rsidP="00FE1A1C">
            <w:pPr>
              <w:jc w:val="center"/>
            </w:pPr>
          </w:p>
        </w:tc>
        <w:tc>
          <w:tcPr>
            <w:tcW w:w="506" w:type="pct"/>
          </w:tcPr>
          <w:p w:rsidR="00FE1A1C" w:rsidRPr="00F02E2A" w:rsidRDefault="00FE1A1C" w:rsidP="00FE1A1C">
            <w:pPr>
              <w:jc w:val="center"/>
            </w:pPr>
            <w:r w:rsidRPr="00F02E2A">
              <w:rPr>
                <w:rFonts w:ascii="Calibri" w:hAnsi="Calibri"/>
              </w:rPr>
              <w:t>0</w:t>
            </w:r>
          </w:p>
        </w:tc>
        <w:tc>
          <w:tcPr>
            <w:tcW w:w="407" w:type="pct"/>
          </w:tcPr>
          <w:p w:rsidR="00FE1A1C" w:rsidRPr="00F02E2A" w:rsidRDefault="00FE1A1C" w:rsidP="00FE1A1C">
            <w:pPr>
              <w:jc w:val="center"/>
            </w:pPr>
            <w:r w:rsidRPr="00F02E2A">
              <w:rPr>
                <w:rFonts w:ascii="Calibri" w:hAnsi="Calibri"/>
              </w:rPr>
              <w:t>X</w:t>
            </w:r>
          </w:p>
        </w:tc>
        <w:tc>
          <w:tcPr>
            <w:tcW w:w="378" w:type="pct"/>
          </w:tcPr>
          <w:p w:rsidR="00FE1A1C" w:rsidRPr="00F02E2A" w:rsidRDefault="00FE1A1C" w:rsidP="00FE1A1C">
            <w:pPr>
              <w:jc w:val="center"/>
            </w:pPr>
            <w:r w:rsidRPr="00F02E2A">
              <w:rPr>
                <w:rFonts w:ascii="Calibri" w:hAnsi="Calibri"/>
              </w:rPr>
              <w:t>0</w:t>
            </w:r>
          </w:p>
        </w:tc>
        <w:tc>
          <w:tcPr>
            <w:tcW w:w="405" w:type="pct"/>
          </w:tcPr>
          <w:p w:rsidR="00FE1A1C" w:rsidRPr="00F02E2A" w:rsidRDefault="00FE1A1C" w:rsidP="00FE1A1C">
            <w:pPr>
              <w:jc w:val="center"/>
            </w:pPr>
            <w:r w:rsidRPr="00F02E2A">
              <w:rPr>
                <w:rFonts w:ascii="Calibri" w:hAnsi="Calibri"/>
              </w:rPr>
              <w:t>1</w:t>
            </w:r>
          </w:p>
        </w:tc>
        <w:tc>
          <w:tcPr>
            <w:tcW w:w="572" w:type="pct"/>
          </w:tcPr>
          <w:p w:rsidR="00FE1A1C" w:rsidRPr="00F02E2A" w:rsidRDefault="00FE1A1C" w:rsidP="00FE1A1C">
            <w:pPr>
              <w:jc w:val="center"/>
            </w:pPr>
            <w:r w:rsidRPr="00F02E2A">
              <w:rPr>
                <w:rFonts w:ascii="Calibri" w:hAnsi="Calibri"/>
              </w:rPr>
              <w:t>0</w:t>
            </w:r>
          </w:p>
        </w:tc>
        <w:tc>
          <w:tcPr>
            <w:tcW w:w="579" w:type="pct"/>
          </w:tcPr>
          <w:p w:rsidR="00FE1A1C" w:rsidRPr="00F02E2A" w:rsidRDefault="00FE1A1C" w:rsidP="00FE1A1C">
            <w:pPr>
              <w:jc w:val="center"/>
            </w:pPr>
            <w:r w:rsidRPr="00F02E2A">
              <w:rPr>
                <w:rFonts w:ascii="Calibri" w:hAnsi="Calibri"/>
              </w:rPr>
              <w:t>X</w:t>
            </w:r>
          </w:p>
        </w:tc>
        <w:tc>
          <w:tcPr>
            <w:tcW w:w="489" w:type="pct"/>
          </w:tcPr>
          <w:p w:rsidR="00FE1A1C" w:rsidRPr="00F02E2A" w:rsidRDefault="00FE1A1C" w:rsidP="00FE1A1C">
            <w:pPr>
              <w:jc w:val="center"/>
            </w:pPr>
            <w:r w:rsidRPr="00F02E2A">
              <w:rPr>
                <w:rFonts w:ascii="Calibri" w:hAnsi="Calibri"/>
              </w:rPr>
              <w:t>01</w:t>
            </w:r>
          </w:p>
        </w:tc>
        <w:tc>
          <w:tcPr>
            <w:tcW w:w="335" w:type="pct"/>
          </w:tcPr>
          <w:p w:rsidR="00FE1A1C" w:rsidRPr="00F02E2A" w:rsidRDefault="00FE1A1C" w:rsidP="00FE1A1C">
            <w:pPr>
              <w:jc w:val="center"/>
            </w:pPr>
            <w:r w:rsidRPr="00F02E2A">
              <w:rPr>
                <w:rFonts w:ascii="Calibri" w:hAnsi="Calibri"/>
              </w:rPr>
              <w:t>0</w:t>
            </w:r>
          </w:p>
        </w:tc>
        <w:tc>
          <w:tcPr>
            <w:tcW w:w="113" w:type="pct"/>
          </w:tcPr>
          <w:p w:rsidR="00FE1A1C" w:rsidRPr="00F02E2A" w:rsidRDefault="00FE1A1C" w:rsidP="00FE1A1C">
            <w:pPr>
              <w:jc w:val="center"/>
            </w:pPr>
          </w:p>
        </w:tc>
        <w:tc>
          <w:tcPr>
            <w:tcW w:w="113" w:type="pct"/>
          </w:tcPr>
          <w:p w:rsidR="00FE1A1C" w:rsidRPr="00F02E2A" w:rsidRDefault="00FE1A1C" w:rsidP="00FE1A1C">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DF0CD6" w:rsidP="00597476">
            <w:pPr>
              <w:rPr>
                <w:rFonts w:ascii="Calibri" w:hAnsi="Calibri"/>
              </w:rPr>
            </w:pPr>
            <w:r>
              <w:rPr>
                <w:rFonts w:ascii="Calibri" w:hAnsi="Calibri"/>
              </w:rPr>
              <w:t>Perform XOR</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D30FC6" w:rsidRDefault="008F1EE0" w:rsidP="00D30FC6">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$4</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$5, $0, 1</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mov 1 into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bne $4, $5, end</w:t>
      </w:r>
      <w:r w:rsidRPr="007979A8">
        <w:rPr>
          <w:rFonts w:ascii="Consolas" w:hAnsi="Consolas"/>
          <w:sz w:val="20"/>
        </w:rPr>
        <w:tab/>
      </w:r>
      <w:r w:rsidRPr="007979A8">
        <w:rPr>
          <w:rFonts w:ascii="Consolas" w:hAnsi="Consolas"/>
          <w:sz w:val="20"/>
        </w:rPr>
        <w:tab/>
      </w:r>
      <w:r w:rsidRPr="007979A8">
        <w:rPr>
          <w:rFonts w:ascii="Consolas" w:hAnsi="Consolas"/>
          <w:sz w:val="20"/>
        </w:rPr>
        <w:tab/>
      </w:r>
      <w:r w:rsidRPr="007979A8">
        <w:rPr>
          <w:rFonts w:ascii="Consolas" w:hAnsi="Consolas"/>
          <w:sz w:val="20"/>
        </w:rPr>
        <w:tab/>
        <w:t># should do nothing since $4 and $5 are equal</w:t>
      </w:r>
    </w:p>
    <w:p w:rsidR="00D30FC6" w:rsidRPr="007979A8" w:rsidRDefault="00250C81" w:rsidP="00250C81">
      <w:pPr>
        <w:pStyle w:val="Body"/>
        <w:spacing w:after="0"/>
        <w:ind w:left="360"/>
        <w:rPr>
          <w:rFonts w:ascii="Consolas" w:hAnsi="Consolas"/>
          <w:sz w:val="20"/>
        </w:rPr>
      </w:pPr>
      <w:r w:rsidRPr="007979A8">
        <w:rPr>
          <w:rFonts w:ascii="Consolas" w:hAnsi="Consolas"/>
          <w:sz w:val="20"/>
        </w:rPr>
        <w:t>addi $5, $5, '1'</w:t>
      </w:r>
      <w:r w:rsidRPr="007979A8">
        <w:rPr>
          <w:rFonts w:ascii="Consolas" w:hAnsi="Consolas"/>
          <w:sz w:val="20"/>
        </w:rPr>
        <w:tab/>
      </w:r>
      <w:r w:rsidRPr="007979A8">
        <w:rPr>
          <w:rFonts w:ascii="Consolas" w:hAnsi="Consolas"/>
          <w:sz w:val="20"/>
        </w:rPr>
        <w:tab/>
      </w:r>
      <w:r w:rsidR="00D30FC6" w:rsidRPr="007979A8">
        <w:rPr>
          <w:rFonts w:ascii="Consolas" w:hAnsi="Consolas"/>
          <w:sz w:val="20"/>
        </w:rPr>
        <w:t># add one to $5, making it not equal to $4</w:t>
      </w:r>
    </w:p>
    <w:p w:rsidR="00D30FC6" w:rsidRPr="007979A8" w:rsidRDefault="00250C81" w:rsidP="00250C81">
      <w:pPr>
        <w:pStyle w:val="Body"/>
        <w:spacing w:after="0"/>
        <w:ind w:left="2880" w:hanging="2520"/>
        <w:rPr>
          <w:rFonts w:ascii="Consolas" w:hAnsi="Consolas"/>
          <w:sz w:val="20"/>
        </w:rPr>
      </w:pPr>
      <w:r w:rsidRPr="007979A8">
        <w:rPr>
          <w:rFonts w:ascii="Consolas" w:hAnsi="Consolas"/>
          <w:sz w:val="20"/>
        </w:rPr>
        <w:t>bne $4, $5, testXori</w:t>
      </w:r>
      <w:r w:rsidRPr="007979A8">
        <w:rPr>
          <w:rFonts w:ascii="Consolas" w:hAnsi="Consolas"/>
          <w:sz w:val="20"/>
        </w:rPr>
        <w:tab/>
      </w:r>
      <w:r w:rsidR="00D30FC6" w:rsidRPr="007979A8">
        <w:rPr>
          <w:rFonts w:ascii="Consolas" w:hAnsi="Consolas"/>
          <w:sz w:val="20"/>
        </w:rPr>
        <w:t xml:space="preserve"># should branch to </w:t>
      </w:r>
      <w:r w:rsidRPr="007979A8">
        <w:rPr>
          <w:rFonts w:ascii="Consolas" w:hAnsi="Consolas"/>
          <w:sz w:val="20"/>
        </w:rPr>
        <w:t>the testXori section, skipping</w:t>
      </w:r>
      <w:r w:rsidR="00D30FC6" w:rsidRPr="007979A8">
        <w:rPr>
          <w:rFonts w:ascii="Consolas" w:hAnsi="Consolas"/>
          <w:sz w:val="20"/>
        </w:rPr>
        <w:t>the jump to end</w:t>
      </w:r>
    </w:p>
    <w:p w:rsidR="00D30FC6" w:rsidRPr="007979A8" w:rsidRDefault="00D30FC6" w:rsidP="00C63226">
      <w:pPr>
        <w:pStyle w:val="Body"/>
        <w:spacing w:after="0"/>
        <w:ind w:left="360"/>
        <w:rPr>
          <w:rFonts w:ascii="Consolas" w:hAnsi="Consolas"/>
          <w:sz w:val="20"/>
        </w:rPr>
      </w:pPr>
      <w:r w:rsidRPr="007979A8">
        <w:rPr>
          <w:rFonts w:ascii="Consolas" w:hAnsi="Consolas"/>
          <w:sz w:val="20"/>
        </w:rPr>
        <w:t>j end</w:t>
      </w:r>
      <w:r w:rsidR="00C63226" w:rsidRPr="007979A8">
        <w:rPr>
          <w:rFonts w:ascii="Consolas" w:hAnsi="Consolas"/>
          <w:sz w:val="20"/>
        </w:rPr>
        <w:tab/>
      </w:r>
      <w:r w:rsidR="00C63226" w:rsidRPr="007979A8">
        <w:rPr>
          <w:rFonts w:ascii="Consolas" w:hAnsi="Consolas"/>
          <w:sz w:val="20"/>
        </w:rPr>
        <w:tab/>
      </w:r>
      <w:r w:rsidR="00C63226" w:rsidRPr="007979A8">
        <w:rPr>
          <w:rFonts w:ascii="Consolas" w:hAnsi="Consolas"/>
          <w:sz w:val="20"/>
        </w:rPr>
        <w:tab/>
        <w:t># skip the testXori section</w:t>
      </w:r>
    </w:p>
    <w:p w:rsidR="00D30FC6" w:rsidRPr="007979A8" w:rsidRDefault="00D30FC6" w:rsidP="00250C81">
      <w:pPr>
        <w:pStyle w:val="Body"/>
        <w:spacing w:after="0"/>
        <w:ind w:left="360"/>
        <w:rPr>
          <w:rFonts w:ascii="Consolas" w:hAnsi="Consolas"/>
          <w:sz w:val="20"/>
        </w:rPr>
      </w:pPr>
      <w:r w:rsidRPr="007979A8">
        <w:rPr>
          <w:rFonts w:ascii="Consolas" w:hAnsi="Consolas"/>
          <w:sz w:val="20"/>
        </w:rPr>
        <w:t>testXori:</w:t>
      </w:r>
    </w:p>
    <w:p w:rsidR="00D30FC6" w:rsidRPr="007979A8" w:rsidRDefault="00D30FC6" w:rsidP="00250C81">
      <w:pPr>
        <w:pStyle w:val="Body"/>
        <w:spacing w:after="0"/>
        <w:ind w:left="360"/>
        <w:rPr>
          <w:rFonts w:ascii="Consolas" w:hAnsi="Consolas"/>
          <w:sz w:val="20"/>
        </w:rPr>
      </w:pPr>
      <w:r w:rsidRPr="007979A8">
        <w:rPr>
          <w:rFonts w:ascii="Consolas" w:hAnsi="Consolas"/>
          <w:sz w:val="20"/>
        </w:rPr>
        <w:t>addi $4, $0, 3</w:t>
      </w:r>
      <w:r w:rsidRPr="007979A8">
        <w:rPr>
          <w:rFonts w:ascii="Consolas" w:hAnsi="Consolas"/>
          <w:sz w:val="20"/>
        </w:rPr>
        <w:tab/>
        <w:t># Set $4 to three</w:t>
      </w:r>
      <w:r w:rsidRPr="007979A8">
        <w:rPr>
          <w:rFonts w:ascii="Consolas" w:hAnsi="Consolas"/>
          <w:sz w:val="20"/>
        </w:rPr>
        <w:tab/>
      </w:r>
      <w:r w:rsidRPr="007979A8">
        <w:rPr>
          <w:rFonts w:ascii="Consolas" w:hAnsi="Consolas"/>
          <w:sz w:val="20"/>
        </w:rPr>
        <w:tab/>
      </w:r>
      <w:r w:rsidRPr="007979A8">
        <w:rPr>
          <w:rFonts w:ascii="Consolas" w:hAnsi="Consolas"/>
          <w:sz w:val="20"/>
        </w:rPr>
        <w:tab/>
      </w:r>
    </w:p>
    <w:p w:rsidR="00D30FC6" w:rsidRPr="007979A8" w:rsidRDefault="00D30FC6" w:rsidP="007979A8">
      <w:pPr>
        <w:pStyle w:val="Body"/>
        <w:spacing w:after="0"/>
        <w:ind w:left="2160" w:hanging="1800"/>
        <w:rPr>
          <w:rFonts w:ascii="Consolas" w:hAnsi="Consolas"/>
          <w:sz w:val="20"/>
        </w:rPr>
      </w:pPr>
      <w:r w:rsidRPr="007979A8">
        <w:rPr>
          <w:rFonts w:ascii="Consolas" w:hAnsi="Consolas"/>
          <w:sz w:val="20"/>
        </w:rPr>
        <w:t>xori $5, $4, 6</w:t>
      </w:r>
      <w:r w:rsidRPr="007979A8">
        <w:rPr>
          <w:rFonts w:ascii="Consolas" w:hAnsi="Consolas"/>
          <w:sz w:val="20"/>
        </w:rPr>
        <w:tab/>
        <w:t># Do an xor with $4 = 3 and 6, should be 5 (...0011 XOR ...0110 = 0101 = 5)</w:t>
      </w:r>
    </w:p>
    <w:p w:rsidR="00D30FC6" w:rsidRPr="007979A8" w:rsidRDefault="00D30FC6" w:rsidP="00250C81">
      <w:pPr>
        <w:pStyle w:val="Body"/>
        <w:spacing w:after="0"/>
        <w:ind w:left="360"/>
        <w:rPr>
          <w:rFonts w:ascii="Consolas" w:hAnsi="Consolas"/>
          <w:sz w:val="20"/>
        </w:rPr>
      </w:pPr>
      <w:r w:rsidRPr="007979A8">
        <w:rPr>
          <w:rFonts w:ascii="Consolas" w:hAnsi="Consolas"/>
          <w:sz w:val="20"/>
        </w:rPr>
        <w:t>end:</w:t>
      </w:r>
    </w:p>
    <w:p w:rsidR="00D30FC6" w:rsidRPr="00F40338" w:rsidRDefault="00D30FC6" w:rsidP="00D30FC6">
      <w:pPr>
        <w:pStyle w:val="Body"/>
        <w:ind w:left="360"/>
        <w:rPr>
          <w:rFonts w:ascii="Calibri" w:hAnsi="Calibri"/>
          <w:b/>
          <w:sz w:val="22"/>
        </w:rPr>
      </w:pP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lastRenderedPageBreak/>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303" w:rsidRDefault="00752303">
      <w:r>
        <w:separator/>
      </w:r>
    </w:p>
  </w:endnote>
  <w:endnote w:type="continuationSeparator" w:id="0">
    <w:p w:rsidR="00752303" w:rsidRDefault="0075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B57C0">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B57C0">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B57C0">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B57C0">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B57C0">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B57C0">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B57C0">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B57C0">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303" w:rsidRDefault="00752303">
      <w:r>
        <w:separator/>
      </w:r>
    </w:p>
  </w:footnote>
  <w:footnote w:type="continuationSeparator" w:id="0">
    <w:p w:rsidR="00752303" w:rsidRDefault="0075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13F5C"/>
    <w:rsid w:val="00022288"/>
    <w:rsid w:val="00026D18"/>
    <w:rsid w:val="00033B9E"/>
    <w:rsid w:val="00033DF8"/>
    <w:rsid w:val="000408FB"/>
    <w:rsid w:val="00040B5D"/>
    <w:rsid w:val="000411DA"/>
    <w:rsid w:val="00042037"/>
    <w:rsid w:val="0004645A"/>
    <w:rsid w:val="000469D8"/>
    <w:rsid w:val="00054D58"/>
    <w:rsid w:val="00054DE0"/>
    <w:rsid w:val="00062EF7"/>
    <w:rsid w:val="000641FC"/>
    <w:rsid w:val="000649F7"/>
    <w:rsid w:val="00064F98"/>
    <w:rsid w:val="0008418B"/>
    <w:rsid w:val="000C738D"/>
    <w:rsid w:val="000C76B1"/>
    <w:rsid w:val="000D40F4"/>
    <w:rsid w:val="000D4437"/>
    <w:rsid w:val="000D505C"/>
    <w:rsid w:val="000D56A0"/>
    <w:rsid w:val="000E38BD"/>
    <w:rsid w:val="000E5C07"/>
    <w:rsid w:val="000E7451"/>
    <w:rsid w:val="000F611A"/>
    <w:rsid w:val="000F7317"/>
    <w:rsid w:val="001016A6"/>
    <w:rsid w:val="00106CC7"/>
    <w:rsid w:val="00115C8F"/>
    <w:rsid w:val="00120218"/>
    <w:rsid w:val="00122812"/>
    <w:rsid w:val="00122EF2"/>
    <w:rsid w:val="00125035"/>
    <w:rsid w:val="00136000"/>
    <w:rsid w:val="001533C6"/>
    <w:rsid w:val="001579F1"/>
    <w:rsid w:val="0016105A"/>
    <w:rsid w:val="00167D5A"/>
    <w:rsid w:val="001857E3"/>
    <w:rsid w:val="0018793D"/>
    <w:rsid w:val="001951FB"/>
    <w:rsid w:val="001A6F39"/>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50C81"/>
    <w:rsid w:val="00271128"/>
    <w:rsid w:val="00277ADD"/>
    <w:rsid w:val="00282473"/>
    <w:rsid w:val="00282624"/>
    <w:rsid w:val="0028494C"/>
    <w:rsid w:val="002933C0"/>
    <w:rsid w:val="002A467C"/>
    <w:rsid w:val="002B6F7A"/>
    <w:rsid w:val="002C033D"/>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6AE6"/>
    <w:rsid w:val="00387D94"/>
    <w:rsid w:val="00392BF6"/>
    <w:rsid w:val="003A19CF"/>
    <w:rsid w:val="003A42F7"/>
    <w:rsid w:val="003A5EAF"/>
    <w:rsid w:val="003B091C"/>
    <w:rsid w:val="003C20A2"/>
    <w:rsid w:val="003C4DCB"/>
    <w:rsid w:val="003C5054"/>
    <w:rsid w:val="003D225D"/>
    <w:rsid w:val="003D36D0"/>
    <w:rsid w:val="003E3E77"/>
    <w:rsid w:val="003F330A"/>
    <w:rsid w:val="004007F4"/>
    <w:rsid w:val="00403A43"/>
    <w:rsid w:val="004118F1"/>
    <w:rsid w:val="00423E64"/>
    <w:rsid w:val="004269EA"/>
    <w:rsid w:val="00441CE1"/>
    <w:rsid w:val="00446631"/>
    <w:rsid w:val="00451CE9"/>
    <w:rsid w:val="004567CB"/>
    <w:rsid w:val="00467A57"/>
    <w:rsid w:val="00471C45"/>
    <w:rsid w:val="00483449"/>
    <w:rsid w:val="00486F70"/>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35BC"/>
    <w:rsid w:val="0056591A"/>
    <w:rsid w:val="005735BC"/>
    <w:rsid w:val="00583807"/>
    <w:rsid w:val="00585318"/>
    <w:rsid w:val="00597476"/>
    <w:rsid w:val="005D13A2"/>
    <w:rsid w:val="005D282E"/>
    <w:rsid w:val="005E5D42"/>
    <w:rsid w:val="005F3DE0"/>
    <w:rsid w:val="00606D15"/>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6822"/>
    <w:rsid w:val="006B73CB"/>
    <w:rsid w:val="006D0D61"/>
    <w:rsid w:val="006D142E"/>
    <w:rsid w:val="006D280B"/>
    <w:rsid w:val="006D40C3"/>
    <w:rsid w:val="006E09C7"/>
    <w:rsid w:val="006E284A"/>
    <w:rsid w:val="006E659A"/>
    <w:rsid w:val="006F2208"/>
    <w:rsid w:val="00700A40"/>
    <w:rsid w:val="0070552E"/>
    <w:rsid w:val="00707CBA"/>
    <w:rsid w:val="00716D94"/>
    <w:rsid w:val="007263EC"/>
    <w:rsid w:val="00727306"/>
    <w:rsid w:val="007306A4"/>
    <w:rsid w:val="00730A5C"/>
    <w:rsid w:val="007319AC"/>
    <w:rsid w:val="00752303"/>
    <w:rsid w:val="00770841"/>
    <w:rsid w:val="0077427C"/>
    <w:rsid w:val="00775E6F"/>
    <w:rsid w:val="00787E63"/>
    <w:rsid w:val="007979A8"/>
    <w:rsid w:val="007B0B0B"/>
    <w:rsid w:val="007B472E"/>
    <w:rsid w:val="007C4619"/>
    <w:rsid w:val="007C6CA6"/>
    <w:rsid w:val="007C7A14"/>
    <w:rsid w:val="007E2901"/>
    <w:rsid w:val="007E7A4D"/>
    <w:rsid w:val="007F5F65"/>
    <w:rsid w:val="007F6D29"/>
    <w:rsid w:val="008012FA"/>
    <w:rsid w:val="00802002"/>
    <w:rsid w:val="00813630"/>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6F5D"/>
    <w:rsid w:val="008E7BAC"/>
    <w:rsid w:val="008F1EE0"/>
    <w:rsid w:val="008F3E2B"/>
    <w:rsid w:val="00900D3C"/>
    <w:rsid w:val="00907AC6"/>
    <w:rsid w:val="009167F4"/>
    <w:rsid w:val="00917D5D"/>
    <w:rsid w:val="00932A06"/>
    <w:rsid w:val="00935876"/>
    <w:rsid w:val="00936184"/>
    <w:rsid w:val="00942A93"/>
    <w:rsid w:val="00943C07"/>
    <w:rsid w:val="0095353E"/>
    <w:rsid w:val="00956B89"/>
    <w:rsid w:val="009623EA"/>
    <w:rsid w:val="00972C7D"/>
    <w:rsid w:val="0098073A"/>
    <w:rsid w:val="00982FFD"/>
    <w:rsid w:val="00987C9F"/>
    <w:rsid w:val="009914BB"/>
    <w:rsid w:val="009938CF"/>
    <w:rsid w:val="009B17CD"/>
    <w:rsid w:val="009B3BB8"/>
    <w:rsid w:val="009C6A52"/>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6569C"/>
    <w:rsid w:val="00A723D1"/>
    <w:rsid w:val="00A73BCA"/>
    <w:rsid w:val="00A8594E"/>
    <w:rsid w:val="00A93EDF"/>
    <w:rsid w:val="00A97EB8"/>
    <w:rsid w:val="00AA3353"/>
    <w:rsid w:val="00AA4D24"/>
    <w:rsid w:val="00AA788A"/>
    <w:rsid w:val="00AB0612"/>
    <w:rsid w:val="00AB6722"/>
    <w:rsid w:val="00AC085B"/>
    <w:rsid w:val="00AC5E70"/>
    <w:rsid w:val="00AE3516"/>
    <w:rsid w:val="00AF0903"/>
    <w:rsid w:val="00AF43F0"/>
    <w:rsid w:val="00B04E3A"/>
    <w:rsid w:val="00B314FB"/>
    <w:rsid w:val="00B329DA"/>
    <w:rsid w:val="00B54026"/>
    <w:rsid w:val="00B6571C"/>
    <w:rsid w:val="00B664E0"/>
    <w:rsid w:val="00B87092"/>
    <w:rsid w:val="00B941B4"/>
    <w:rsid w:val="00B95C1C"/>
    <w:rsid w:val="00BC086E"/>
    <w:rsid w:val="00BC3C9B"/>
    <w:rsid w:val="00BE1834"/>
    <w:rsid w:val="00BE2D35"/>
    <w:rsid w:val="00BE59AD"/>
    <w:rsid w:val="00BF447A"/>
    <w:rsid w:val="00BF4E56"/>
    <w:rsid w:val="00BF6C52"/>
    <w:rsid w:val="00C0521A"/>
    <w:rsid w:val="00C0612D"/>
    <w:rsid w:val="00C12D6B"/>
    <w:rsid w:val="00C175C0"/>
    <w:rsid w:val="00C20293"/>
    <w:rsid w:val="00C20C7A"/>
    <w:rsid w:val="00C21337"/>
    <w:rsid w:val="00C223D4"/>
    <w:rsid w:val="00C40330"/>
    <w:rsid w:val="00C47859"/>
    <w:rsid w:val="00C5110E"/>
    <w:rsid w:val="00C53C18"/>
    <w:rsid w:val="00C6009C"/>
    <w:rsid w:val="00C63226"/>
    <w:rsid w:val="00C63CC6"/>
    <w:rsid w:val="00C656EE"/>
    <w:rsid w:val="00C66B5E"/>
    <w:rsid w:val="00C86FF9"/>
    <w:rsid w:val="00C91CF3"/>
    <w:rsid w:val="00CA299E"/>
    <w:rsid w:val="00CA45E9"/>
    <w:rsid w:val="00CA4E5B"/>
    <w:rsid w:val="00CB475B"/>
    <w:rsid w:val="00CC12FB"/>
    <w:rsid w:val="00CC43B0"/>
    <w:rsid w:val="00CC5E41"/>
    <w:rsid w:val="00CC7EF2"/>
    <w:rsid w:val="00CE68D7"/>
    <w:rsid w:val="00CF5B61"/>
    <w:rsid w:val="00D02BC2"/>
    <w:rsid w:val="00D04957"/>
    <w:rsid w:val="00D06D91"/>
    <w:rsid w:val="00D1484E"/>
    <w:rsid w:val="00D14F38"/>
    <w:rsid w:val="00D161E4"/>
    <w:rsid w:val="00D2057B"/>
    <w:rsid w:val="00D227B4"/>
    <w:rsid w:val="00D22F76"/>
    <w:rsid w:val="00D30093"/>
    <w:rsid w:val="00D3082A"/>
    <w:rsid w:val="00D30FC6"/>
    <w:rsid w:val="00D41B24"/>
    <w:rsid w:val="00D47397"/>
    <w:rsid w:val="00D52E89"/>
    <w:rsid w:val="00D62A5B"/>
    <w:rsid w:val="00D648AA"/>
    <w:rsid w:val="00D7189B"/>
    <w:rsid w:val="00D745D0"/>
    <w:rsid w:val="00D80D2E"/>
    <w:rsid w:val="00D82994"/>
    <w:rsid w:val="00D82C13"/>
    <w:rsid w:val="00D86154"/>
    <w:rsid w:val="00D864C0"/>
    <w:rsid w:val="00D92A5D"/>
    <w:rsid w:val="00D92CC8"/>
    <w:rsid w:val="00D95AB6"/>
    <w:rsid w:val="00DA23C3"/>
    <w:rsid w:val="00DA24C6"/>
    <w:rsid w:val="00DB6D80"/>
    <w:rsid w:val="00DB7568"/>
    <w:rsid w:val="00DE078A"/>
    <w:rsid w:val="00DE2413"/>
    <w:rsid w:val="00DF0CD6"/>
    <w:rsid w:val="00DF60CE"/>
    <w:rsid w:val="00DF78BB"/>
    <w:rsid w:val="00E0121D"/>
    <w:rsid w:val="00E02B40"/>
    <w:rsid w:val="00E02E32"/>
    <w:rsid w:val="00E07B95"/>
    <w:rsid w:val="00E07F07"/>
    <w:rsid w:val="00E16333"/>
    <w:rsid w:val="00E16617"/>
    <w:rsid w:val="00E16A79"/>
    <w:rsid w:val="00E2138B"/>
    <w:rsid w:val="00E23EE4"/>
    <w:rsid w:val="00E34546"/>
    <w:rsid w:val="00E36AB1"/>
    <w:rsid w:val="00E601E7"/>
    <w:rsid w:val="00E61D2B"/>
    <w:rsid w:val="00E65203"/>
    <w:rsid w:val="00E679E0"/>
    <w:rsid w:val="00E70FE6"/>
    <w:rsid w:val="00E740FC"/>
    <w:rsid w:val="00E81E2C"/>
    <w:rsid w:val="00E84532"/>
    <w:rsid w:val="00E8547E"/>
    <w:rsid w:val="00EA1BB9"/>
    <w:rsid w:val="00EA3509"/>
    <w:rsid w:val="00EA599C"/>
    <w:rsid w:val="00EB3A90"/>
    <w:rsid w:val="00EB57C0"/>
    <w:rsid w:val="00EC42BE"/>
    <w:rsid w:val="00EC4555"/>
    <w:rsid w:val="00ED1869"/>
    <w:rsid w:val="00EE27B7"/>
    <w:rsid w:val="00EE4531"/>
    <w:rsid w:val="00EF0A23"/>
    <w:rsid w:val="00EF2BA8"/>
    <w:rsid w:val="00F02E2A"/>
    <w:rsid w:val="00F04825"/>
    <w:rsid w:val="00F05BF3"/>
    <w:rsid w:val="00F07F8F"/>
    <w:rsid w:val="00F131DF"/>
    <w:rsid w:val="00F13CCF"/>
    <w:rsid w:val="00F16B82"/>
    <w:rsid w:val="00F25D9E"/>
    <w:rsid w:val="00F3215D"/>
    <w:rsid w:val="00F40338"/>
    <w:rsid w:val="00F5538A"/>
    <w:rsid w:val="00F569BB"/>
    <w:rsid w:val="00F601ED"/>
    <w:rsid w:val="00F707C9"/>
    <w:rsid w:val="00F754AF"/>
    <w:rsid w:val="00F77B20"/>
    <w:rsid w:val="00F82E65"/>
    <w:rsid w:val="00F90F98"/>
    <w:rsid w:val="00F9286D"/>
    <w:rsid w:val="00F964D3"/>
    <w:rsid w:val="00FA1538"/>
    <w:rsid w:val="00FA31D8"/>
    <w:rsid w:val="00FA409A"/>
    <w:rsid w:val="00FA6943"/>
    <w:rsid w:val="00FB3440"/>
    <w:rsid w:val="00FC31B8"/>
    <w:rsid w:val="00FC3AC1"/>
    <w:rsid w:val="00FC7AA3"/>
    <w:rsid w:val="00FE1A1C"/>
    <w:rsid w:val="00FE25C5"/>
    <w:rsid w:val="00FE39BF"/>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black"/>
    </o:shapedefaults>
    <o:shapelayout v:ext="edit">
      <o:idmap v:ext="edit" data="1"/>
    </o:shapelayout>
  </w:shapeDefaults>
  <w:decimalSymbol w:val="."/>
  <w:listSeparator w:val=","/>
  <w14:docId w14:val="39F306A6"/>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5EA80-081B-47E5-A473-ABC27475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0</TotalTime>
  <Pages>20</Pages>
  <Words>4590</Words>
  <Characters>22810</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2</cp:revision>
  <cp:lastPrinted>2019-03-02T22:54:00Z</cp:lastPrinted>
  <dcterms:created xsi:type="dcterms:W3CDTF">2019-03-03T01:14:00Z</dcterms:created>
  <dcterms:modified xsi:type="dcterms:W3CDTF">2019-03-03T01:14:00Z</dcterms:modified>
</cp:coreProperties>
</file>